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6908E3" w14:paraId="1BEF1831" w14:textId="77777777">
        <w:trPr>
          <w:trHeight w:val="4410"/>
        </w:trPr>
        <w:tc>
          <w:tcPr>
            <w:tcW w:w="3600" w:type="dxa"/>
            <w:vAlign w:val="bottom"/>
          </w:tcPr>
          <w:p w14:paraId="75AD70E9" w14:textId="77777777" w:rsidR="006908E3" w:rsidRDefault="00000000">
            <w:pPr>
              <w:tabs>
                <w:tab w:val="left" w:pos="990"/>
              </w:tabs>
              <w:jc w:val="center"/>
            </w:pPr>
            <w:r>
              <w:rPr>
                <w:noProof/>
              </w:rPr>
              <w:drawing>
                <wp:inline distT="0" distB="0" distL="0" distR="0" wp14:anchorId="1EF94E2D" wp14:editId="5D38DCF4">
                  <wp:extent cx="2127250" cy="1426845"/>
                  <wp:effectExtent l="0" t="0" r="6350" b="1905"/>
                  <wp:docPr id="27328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81223"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flipH="1">
                            <a:off x="0" y="0"/>
                            <a:ext cx="2131833" cy="1429919"/>
                          </a:xfrm>
                          <a:prstGeom prst="rect">
                            <a:avLst/>
                          </a:prstGeom>
                          <a:noFill/>
                          <a:ln>
                            <a:noFill/>
                          </a:ln>
                        </pic:spPr>
                      </pic:pic>
                    </a:graphicData>
                  </a:graphic>
                </wp:inline>
              </w:drawing>
            </w:r>
          </w:p>
        </w:tc>
        <w:tc>
          <w:tcPr>
            <w:tcW w:w="720" w:type="dxa"/>
          </w:tcPr>
          <w:p w14:paraId="19D19C7F" w14:textId="77777777" w:rsidR="006908E3" w:rsidRDefault="006908E3">
            <w:pPr>
              <w:tabs>
                <w:tab w:val="left" w:pos="990"/>
              </w:tabs>
            </w:pPr>
          </w:p>
        </w:tc>
        <w:tc>
          <w:tcPr>
            <w:tcW w:w="6470" w:type="dxa"/>
            <w:vAlign w:val="bottom"/>
          </w:tcPr>
          <w:p w14:paraId="196D85BC" w14:textId="77777777" w:rsidR="006908E3" w:rsidRDefault="00000000">
            <w:pPr>
              <w:pStyle w:val="Title"/>
            </w:pPr>
            <w:r>
              <w:t>ansh thakare</w:t>
            </w:r>
          </w:p>
          <w:p w14:paraId="19B04FB8" w14:textId="77777777" w:rsidR="006908E3" w:rsidRDefault="006908E3">
            <w:pPr>
              <w:pStyle w:val="Subtitle"/>
            </w:pPr>
          </w:p>
        </w:tc>
      </w:tr>
      <w:tr w:rsidR="006908E3" w14:paraId="29AE2181" w14:textId="77777777">
        <w:tc>
          <w:tcPr>
            <w:tcW w:w="3600" w:type="dxa"/>
          </w:tcPr>
          <w:p w14:paraId="3E7FDB2E" w14:textId="77777777" w:rsidR="006908E3" w:rsidRDefault="006908E3">
            <w:pPr>
              <w:rPr>
                <w:b/>
              </w:rPr>
            </w:pPr>
          </w:p>
          <w:p w14:paraId="4A084336" w14:textId="77777777" w:rsidR="006908E3" w:rsidRDefault="00000000">
            <w:pPr>
              <w:rPr>
                <w:b/>
                <w:sz w:val="40"/>
                <w:szCs w:val="40"/>
              </w:rPr>
            </w:pPr>
            <w:r>
              <w:rPr>
                <w:b/>
                <w:sz w:val="40"/>
                <w:szCs w:val="40"/>
              </w:rPr>
              <w:t>Objective</w:t>
            </w:r>
          </w:p>
          <w:p w14:paraId="3A073DBE" w14:textId="77777777" w:rsidR="006908E3" w:rsidRDefault="006908E3">
            <w:pPr>
              <w:rPr>
                <w:b/>
              </w:rPr>
            </w:pPr>
          </w:p>
          <w:p w14:paraId="42D874AB" w14:textId="77777777" w:rsidR="006908E3" w:rsidRDefault="00000000">
            <w:r>
              <w:t>Enthusiastic and hardworking individual with a strong passion for presentations, public speaking, and idea generation. Skilled at clearly communicating complex concepts and collaborating with teams to brainstorm creative solutions. Looking for opportunities to contribute in dynamic environments where presentation and ideation skills are valued.</w:t>
            </w:r>
          </w:p>
          <w:p w14:paraId="0500AB60" w14:textId="77777777" w:rsidR="006908E3" w:rsidRDefault="006908E3"/>
          <w:p w14:paraId="05BB40E5" w14:textId="77777777" w:rsidR="006908E3" w:rsidRDefault="006908E3"/>
          <w:sdt>
            <w:sdtPr>
              <w:id w:val="-1954003311"/>
              <w:placeholder>
                <w:docPart w:val="53A0EBE8D9BA44859253050E202DB27C"/>
              </w:placeholder>
              <w:temporary/>
              <w:showingPlcHdr/>
              <w15:appearance w15:val="hidden"/>
            </w:sdtPr>
            <w:sdtContent>
              <w:p w14:paraId="7BB53B73" w14:textId="77777777" w:rsidR="006908E3" w:rsidRDefault="00000000">
                <w:pPr>
                  <w:pStyle w:val="Heading3"/>
                </w:pPr>
                <w:r>
                  <w:t>Contact</w:t>
                </w:r>
              </w:p>
            </w:sdtContent>
          </w:sdt>
          <w:p w14:paraId="72B695B2" w14:textId="77777777" w:rsidR="006908E3" w:rsidRDefault="006908E3">
            <w:pPr>
              <w:rPr>
                <w:b/>
                <w:color w:val="B85A22" w:themeColor="accent2" w:themeShade="BF"/>
                <w:u w:val="single"/>
              </w:rPr>
            </w:pPr>
          </w:p>
          <w:p w14:paraId="6199D5A8" w14:textId="77777777" w:rsidR="006908E3" w:rsidRDefault="00000000">
            <w:pPr>
              <w:rPr>
                <w:b/>
                <w:bCs/>
                <w:color w:val="B85A22" w:themeColor="accent2" w:themeShade="BF"/>
              </w:rPr>
            </w:pPr>
            <w:r>
              <w:rPr>
                <w:b/>
                <w:bCs/>
                <w:color w:val="B85A22" w:themeColor="accent2" w:themeShade="BF"/>
              </w:rPr>
              <w:t xml:space="preserve">LINKEDIN- </w:t>
            </w:r>
          </w:p>
          <w:p w14:paraId="65A681F1" w14:textId="77777777" w:rsidR="006908E3" w:rsidRDefault="006908E3">
            <w:pPr>
              <w:rPr>
                <w:color w:val="B85A22" w:themeColor="accent2" w:themeShade="BF"/>
                <w:u w:val="single"/>
              </w:rPr>
            </w:pPr>
            <w:hyperlink r:id="rId8" w:history="1">
              <w:r>
                <w:rPr>
                  <w:rStyle w:val="Hyperlink"/>
                </w:rPr>
                <w:t>www.linkedin.com/in/ansh-thakare-053783359</w:t>
              </w:r>
            </w:hyperlink>
          </w:p>
          <w:p w14:paraId="3FD3FAAE" w14:textId="77777777" w:rsidR="006908E3" w:rsidRDefault="006908E3">
            <w:pPr>
              <w:rPr>
                <w:color w:val="B85A22" w:themeColor="accent2" w:themeShade="BF"/>
                <w:u w:val="single"/>
              </w:rPr>
            </w:pPr>
          </w:p>
          <w:p w14:paraId="5A194DCF" w14:textId="77777777" w:rsidR="00314DFA" w:rsidRDefault="00000000">
            <w:pPr>
              <w:rPr>
                <w:color w:val="B85A22" w:themeColor="accent2" w:themeShade="BF"/>
                <w:u w:val="single"/>
              </w:rPr>
            </w:pPr>
            <w:r>
              <w:rPr>
                <w:color w:val="B85A22" w:themeColor="accent2" w:themeShade="BF"/>
              </w:rPr>
              <w:t>MAIL-</w:t>
            </w:r>
            <w:r>
              <w:rPr>
                <w:color w:val="B85A22" w:themeColor="accent2" w:themeShade="BF"/>
                <w:u w:val="single"/>
              </w:rPr>
              <w:t xml:space="preserve">  </w:t>
            </w:r>
            <w:hyperlink r:id="rId9" w:history="1">
              <w:r w:rsidR="006908E3">
                <w:rPr>
                  <w:rStyle w:val="Hyperlink"/>
                </w:rPr>
                <w:t>thakareansh3@gmail.com</w:t>
              </w:r>
            </w:hyperlink>
          </w:p>
          <w:p w14:paraId="606C3426" w14:textId="77777777" w:rsidR="00314DFA" w:rsidRDefault="00314DFA">
            <w:pPr>
              <w:rPr>
                <w:color w:val="B85A22" w:themeColor="accent2" w:themeShade="BF"/>
                <w:u w:val="single"/>
              </w:rPr>
            </w:pPr>
          </w:p>
          <w:p w14:paraId="66FE992A" w14:textId="17CAF6D6" w:rsidR="006908E3" w:rsidRPr="00314DFA" w:rsidRDefault="00000000">
            <w:pPr>
              <w:rPr>
                <w:color w:val="B85A22" w:themeColor="accent2" w:themeShade="BF"/>
                <w:u w:val="single"/>
              </w:rPr>
            </w:pPr>
            <w:r>
              <w:rPr>
                <w:color w:val="B85A22" w:themeColor="accent2" w:themeShade="BF"/>
              </w:rPr>
              <w:t>MOBILE- 9226139414</w:t>
            </w:r>
          </w:p>
          <w:p w14:paraId="5046D5E5" w14:textId="77777777" w:rsidR="006908E3" w:rsidRDefault="006908E3">
            <w:pPr>
              <w:rPr>
                <w:rStyle w:val="Hyperlink"/>
              </w:rPr>
            </w:pPr>
          </w:p>
          <w:p w14:paraId="488892C6" w14:textId="77777777" w:rsidR="006908E3" w:rsidRDefault="006908E3"/>
        </w:tc>
        <w:tc>
          <w:tcPr>
            <w:tcW w:w="720" w:type="dxa"/>
          </w:tcPr>
          <w:p w14:paraId="3A7394F0" w14:textId="77777777" w:rsidR="006908E3" w:rsidRDefault="006908E3">
            <w:pPr>
              <w:tabs>
                <w:tab w:val="left" w:pos="990"/>
              </w:tabs>
            </w:pPr>
          </w:p>
        </w:tc>
        <w:tc>
          <w:tcPr>
            <w:tcW w:w="6470" w:type="dxa"/>
          </w:tcPr>
          <w:sdt>
            <w:sdtPr>
              <w:rPr>
                <w:color w:val="B85A22" w:themeColor="accent2" w:themeShade="BF"/>
                <w:u w:val="single"/>
              </w:rPr>
              <w:id w:val="1049110328"/>
              <w:placeholder>
                <w:docPart w:val="D854537558654EBEB1DA9F2A0110C827"/>
              </w:placeholder>
              <w:temporary/>
              <w:showingPlcHdr/>
              <w15:appearance w15:val="hidden"/>
            </w:sdtPr>
            <w:sdtEndPr>
              <w:rPr>
                <w:color w:val="auto"/>
                <w:u w:val="none"/>
              </w:rPr>
            </w:sdtEndPr>
            <w:sdtContent>
              <w:p w14:paraId="7F25A150" w14:textId="77777777" w:rsidR="006908E3" w:rsidRDefault="00000000">
                <w:pPr>
                  <w:pStyle w:val="Heading2"/>
                </w:pPr>
                <w:r>
                  <w:t>EDUCATION</w:t>
                </w:r>
              </w:p>
            </w:sdtContent>
          </w:sdt>
          <w:p w14:paraId="61AA6A01" w14:textId="77777777" w:rsidR="006908E3" w:rsidRDefault="00000000">
            <w:r>
              <w:t>Int BTech- SY Artificial-intelligence</w:t>
            </w:r>
          </w:p>
          <w:p w14:paraId="61B19096" w14:textId="77777777" w:rsidR="006908E3" w:rsidRDefault="00000000">
            <w:r>
              <w:t>And Data Science.</w:t>
            </w:r>
          </w:p>
          <w:p w14:paraId="7404BDBB" w14:textId="77777777" w:rsidR="006908E3" w:rsidRDefault="00000000">
            <w:r>
              <w:t xml:space="preserve">MIT World peace university </w:t>
            </w:r>
            <w:r>
              <w:br/>
              <w:t>Kothrud Pune.</w:t>
            </w:r>
          </w:p>
          <w:p w14:paraId="74EF96B5" w14:textId="77777777" w:rsidR="006908E3" w:rsidRDefault="00000000">
            <w:pPr>
              <w:pStyle w:val="Heading2"/>
            </w:pPr>
            <w:r>
              <w:t xml:space="preserve">EXPERIENCE </w:t>
            </w:r>
          </w:p>
          <w:p w14:paraId="26758DA0" w14:textId="77777777" w:rsidR="006908E3" w:rsidRDefault="00000000">
            <w:r>
              <w:t xml:space="preserve">Made successful presentations on the ideas taken into Hackathon,workathon,ideathons. </w:t>
            </w:r>
          </w:p>
          <w:p w14:paraId="06C6EDF3" w14:textId="77777777" w:rsidR="006908E3" w:rsidRDefault="006908E3"/>
          <w:p w14:paraId="18A326F2" w14:textId="77777777" w:rsidR="006908E3" w:rsidRDefault="00F6576A">
            <w:r>
              <w:rPr>
                <w:b/>
                <w:bCs/>
              </w:rPr>
              <w:t>1-</w:t>
            </w:r>
            <w:r w:rsidR="00000000">
              <w:rPr>
                <w:b/>
                <w:bCs/>
              </w:rPr>
              <w:t xml:space="preserve">Student Attendance Tracker – Python + </w:t>
            </w:r>
            <w:proofErr w:type="spellStart"/>
            <w:r w:rsidR="00000000">
              <w:rPr>
                <w:b/>
                <w:bCs/>
              </w:rPr>
              <w:t>Streamlit</w:t>
            </w:r>
            <w:proofErr w:type="spellEnd"/>
          </w:p>
          <w:p w14:paraId="4619D713" w14:textId="77777777" w:rsidR="006908E3" w:rsidRDefault="00000000">
            <w:r>
              <w:t xml:space="preserve">Built a web app for recording class attendance using JSON.  </w:t>
            </w:r>
          </w:p>
          <w:p w14:paraId="685CC07A" w14:textId="77777777" w:rsidR="006908E3" w:rsidRDefault="00000000">
            <w:r>
              <w:t xml:space="preserve">Published at: </w:t>
            </w:r>
            <w:hyperlink r:id="rId10" w:history="1">
              <w:r w:rsidR="00706635" w:rsidRPr="00EB36FF">
                <w:rPr>
                  <w:rStyle w:val="Hyperlink"/>
                </w:rPr>
                <w:t>https://attendancestraker.onrender.com</w:t>
              </w:r>
            </w:hyperlink>
            <w:r w:rsidR="00706635">
              <w:t xml:space="preserve"> </w:t>
            </w:r>
          </w:p>
          <w:p w14:paraId="4950FA96" w14:textId="77777777" w:rsidR="006908E3" w:rsidRDefault="006908E3"/>
          <w:p w14:paraId="42AA2668" w14:textId="77777777" w:rsidR="006908E3" w:rsidRDefault="00F6576A">
            <w:r>
              <w:rPr>
                <w:b/>
                <w:bCs/>
              </w:rPr>
              <w:t>2-</w:t>
            </w:r>
            <w:r w:rsidR="00000000">
              <w:rPr>
                <w:b/>
                <w:bCs/>
              </w:rPr>
              <w:t xml:space="preserve">Neuroguard startup planned by Me– HTML with </w:t>
            </w:r>
            <w:proofErr w:type="spellStart"/>
            <w:r w:rsidR="00000000">
              <w:rPr>
                <w:b/>
                <w:bCs/>
              </w:rPr>
              <w:t>js</w:t>
            </w:r>
            <w:proofErr w:type="spellEnd"/>
            <w:r w:rsidR="00000000">
              <w:rPr>
                <w:b/>
                <w:bCs/>
              </w:rPr>
              <w:t xml:space="preserve"> backend</w:t>
            </w:r>
          </w:p>
          <w:p w14:paraId="14903C6D" w14:textId="77777777" w:rsidR="006908E3" w:rsidRDefault="00000000">
            <w:r>
              <w:t xml:space="preserve">Published at: </w:t>
            </w:r>
            <w:hyperlink r:id="rId11" w:history="1">
              <w:r w:rsidR="006908E3">
                <w:rPr>
                  <w:rStyle w:val="Hyperlink"/>
                </w:rPr>
                <w:t>https://neuroguard.netlify.app/</w:t>
              </w:r>
            </w:hyperlink>
          </w:p>
          <w:p w14:paraId="7C6AD080" w14:textId="77777777" w:rsidR="006908E3" w:rsidRDefault="006908E3"/>
          <w:p w14:paraId="28CDB377" w14:textId="77777777" w:rsidR="006908E3" w:rsidRDefault="00F6576A">
            <w:r>
              <w:rPr>
                <w:b/>
                <w:bCs/>
              </w:rPr>
              <w:t>3-</w:t>
            </w:r>
            <w:r w:rsidR="00000000">
              <w:rPr>
                <w:b/>
                <w:bCs/>
              </w:rPr>
              <w:t>Capstone final year team Registration –</w:t>
            </w:r>
            <w:r w:rsidR="00DA4A57">
              <w:t xml:space="preserve"> HTML, CSS, NODE.JS, JAVASCRIPT.</w:t>
            </w:r>
            <w:r w:rsidR="00DA4A57">
              <w:br/>
            </w:r>
            <w:r w:rsidR="00000000">
              <w:t xml:space="preserve">Published: </w:t>
            </w:r>
            <w:hyperlink r:id="rId12" w:history="1">
              <w:r w:rsidR="00DA4A57" w:rsidRPr="008C1892">
                <w:rPr>
                  <w:rStyle w:val="Hyperlink"/>
                </w:rPr>
                <w:t>https://mitcapstoneregistration.netlify.app/</w:t>
              </w:r>
            </w:hyperlink>
            <w:r w:rsidR="00DA4A57">
              <w:t xml:space="preserve"> </w:t>
            </w:r>
          </w:p>
          <w:p w14:paraId="766AA489" w14:textId="77777777" w:rsidR="00DA4A57" w:rsidRDefault="00DA4A57"/>
          <w:p w14:paraId="74370078" w14:textId="77777777" w:rsidR="006908E3" w:rsidRDefault="00F6576A">
            <w:r>
              <w:rPr>
                <w:b/>
                <w:bCs/>
              </w:rPr>
              <w:t>4-</w:t>
            </w:r>
            <w:r w:rsidR="00000000">
              <w:rPr>
                <w:b/>
                <w:bCs/>
              </w:rPr>
              <w:t xml:space="preserve">English to </w:t>
            </w:r>
            <w:proofErr w:type="spellStart"/>
            <w:r w:rsidR="00000000">
              <w:rPr>
                <w:b/>
                <w:bCs/>
              </w:rPr>
              <w:t>sql</w:t>
            </w:r>
            <w:proofErr w:type="spellEnd"/>
            <w:r w:rsidR="00000000">
              <w:rPr>
                <w:b/>
                <w:bCs/>
              </w:rPr>
              <w:t xml:space="preserve"> Translator -python + </w:t>
            </w:r>
            <w:proofErr w:type="spellStart"/>
            <w:r w:rsidR="00000000">
              <w:rPr>
                <w:b/>
                <w:bCs/>
              </w:rPr>
              <w:t>streamlit</w:t>
            </w:r>
            <w:proofErr w:type="spellEnd"/>
          </w:p>
          <w:p w14:paraId="7D1A0097" w14:textId="77777777" w:rsidR="006908E3" w:rsidRDefault="00000000">
            <w:r>
              <w:t>Built a website for teachers who don’t know anything about SQL commands, this website translates simple English language to workable SQL commands.</w:t>
            </w:r>
          </w:p>
          <w:p w14:paraId="69958A94" w14:textId="77777777" w:rsidR="006908E3" w:rsidRDefault="00000000">
            <w:r>
              <w:t>Published:</w:t>
            </w:r>
            <w:r w:rsidR="00D93F1C">
              <w:t xml:space="preserve"> </w:t>
            </w:r>
            <w:hyperlink r:id="rId13" w:history="1">
              <w:r w:rsidR="00D93F1C" w:rsidRPr="00EB36FF">
                <w:rPr>
                  <w:rStyle w:val="Hyperlink"/>
                </w:rPr>
                <w:t>https://english-to-sql-pbl2.onrender.com</w:t>
              </w:r>
            </w:hyperlink>
            <w:r w:rsidR="00D93F1C">
              <w:t xml:space="preserve"> </w:t>
            </w:r>
          </w:p>
          <w:p w14:paraId="28F234FF" w14:textId="77777777" w:rsidR="005964C5" w:rsidRPr="00F6576A" w:rsidRDefault="005964C5"/>
          <w:p w14:paraId="6EE7DD52" w14:textId="77777777" w:rsidR="005964C5" w:rsidRPr="005964C5" w:rsidRDefault="00F6576A">
            <w:pPr>
              <w:rPr>
                <w:b/>
                <w:bCs/>
              </w:rPr>
            </w:pPr>
            <w:r>
              <w:rPr>
                <w:b/>
                <w:bCs/>
              </w:rPr>
              <w:t>5-</w:t>
            </w:r>
            <w:r w:rsidR="005964C5">
              <w:rPr>
                <w:b/>
                <w:bCs/>
              </w:rPr>
              <w:t>Participated in the Smart Indian Hackathon, clearing all the internals and selected for the Government round.</w:t>
            </w:r>
          </w:p>
          <w:p w14:paraId="502285F4" w14:textId="77777777" w:rsidR="000A00B4" w:rsidRDefault="005964C5">
            <w:pPr>
              <w:rPr>
                <w:b/>
                <w:bCs/>
              </w:rPr>
            </w:pPr>
            <w:r>
              <w:rPr>
                <w:b/>
                <w:bCs/>
              </w:rPr>
              <w:t xml:space="preserve">PS- </w:t>
            </w:r>
            <w:proofErr w:type="spellStart"/>
            <w:r w:rsidR="000A00B4">
              <w:rPr>
                <w:b/>
                <w:bCs/>
              </w:rPr>
              <w:t>Neuromesh</w:t>
            </w:r>
            <w:proofErr w:type="spellEnd"/>
            <w:r w:rsidR="000A00B4">
              <w:rPr>
                <w:b/>
                <w:bCs/>
              </w:rPr>
              <w:t xml:space="preserve"> an platform for the FANET based drone connection.</w:t>
            </w:r>
            <w:r w:rsidR="000A00B4">
              <w:rPr>
                <w:b/>
                <w:bCs/>
              </w:rPr>
              <w:br/>
              <w:t xml:space="preserve">Published: </w:t>
            </w:r>
            <w:hyperlink r:id="rId14" w:history="1">
              <w:r w:rsidR="000A00B4" w:rsidRPr="008C1892">
                <w:rPr>
                  <w:rStyle w:val="Hyperlink"/>
                  <w:b/>
                  <w:bCs/>
                </w:rPr>
                <w:t>https://neuromesh.onrender.com/</w:t>
              </w:r>
            </w:hyperlink>
            <w:r w:rsidR="000A00B4">
              <w:rPr>
                <w:b/>
                <w:bCs/>
              </w:rPr>
              <w:t xml:space="preserve"> </w:t>
            </w:r>
          </w:p>
          <w:p w14:paraId="5779C286" w14:textId="77777777" w:rsidR="00F6576A" w:rsidRDefault="00F6576A">
            <w:pPr>
              <w:rPr>
                <w:b/>
                <w:bCs/>
              </w:rPr>
            </w:pPr>
          </w:p>
          <w:p w14:paraId="75286332" w14:textId="77777777" w:rsidR="00F6576A" w:rsidRDefault="00F6576A">
            <w:pPr>
              <w:rPr>
                <w:b/>
                <w:bCs/>
              </w:rPr>
            </w:pPr>
          </w:p>
          <w:p w14:paraId="2972712C" w14:textId="77777777" w:rsidR="00F6576A" w:rsidRDefault="00F6576A">
            <w:pPr>
              <w:rPr>
                <w:b/>
                <w:bCs/>
              </w:rPr>
            </w:pPr>
          </w:p>
          <w:p w14:paraId="266C7024" w14:textId="77777777" w:rsidR="000A00B4" w:rsidRDefault="000A00B4">
            <w:pPr>
              <w:rPr>
                <w:b/>
                <w:bCs/>
              </w:rPr>
            </w:pPr>
          </w:p>
          <w:p w14:paraId="2916CFAC" w14:textId="77777777" w:rsidR="000A00B4" w:rsidRDefault="000A00B4">
            <w:pPr>
              <w:rPr>
                <w:b/>
                <w:bCs/>
              </w:rPr>
            </w:pPr>
          </w:p>
          <w:p w14:paraId="6B29D4F8" w14:textId="77777777" w:rsidR="000A00B4" w:rsidRPr="000A00B4" w:rsidRDefault="000A00B4">
            <w:pPr>
              <w:rPr>
                <w:b/>
                <w:bCs/>
              </w:rPr>
            </w:pPr>
          </w:p>
          <w:p w14:paraId="3EDC25FB" w14:textId="77777777" w:rsidR="006908E3" w:rsidRDefault="006908E3">
            <w:pPr>
              <w:pStyle w:val="Heading2"/>
            </w:pPr>
          </w:p>
          <w:p w14:paraId="1EA9D9A4" w14:textId="77777777" w:rsidR="002A0C0F" w:rsidRDefault="002A0C0F">
            <w:pPr>
              <w:pStyle w:val="Heading2"/>
            </w:pPr>
          </w:p>
          <w:p w14:paraId="750F18AE" w14:textId="77777777" w:rsidR="006908E3" w:rsidRDefault="00000000">
            <w:pPr>
              <w:pStyle w:val="Heading2"/>
            </w:pPr>
            <w:sdt>
              <w:sdtPr>
                <w:id w:val="1669594239"/>
                <w:placeholder>
                  <w:docPart w:val="929F6542CE0E42199D2D589E41CCE198"/>
                </w:placeholder>
                <w:temporary/>
                <w:showingPlcHdr/>
                <w15:appearance w15:val="hidden"/>
              </w:sdtPr>
              <w:sdtContent>
                <w:r>
                  <w:rPr>
                    <w:rStyle w:val="Heading2Char"/>
                    <w:b/>
                    <w:bCs/>
                    <w:caps/>
                  </w:rPr>
                  <w:t>SKILLS</w:t>
                </w:r>
              </w:sdtContent>
            </w:sdt>
          </w:p>
          <w:p w14:paraId="5F32BC93" w14:textId="77777777" w:rsidR="006908E3" w:rsidRDefault="00000000">
            <w:pPr>
              <w:rPr>
                <w:color w:val="FFFFFF" w:themeColor="background1"/>
              </w:rPr>
            </w:pPr>
            <w:r>
              <w:rPr>
                <w:color w:val="000000" w:themeColor="text1"/>
              </w:rPr>
              <w:t xml:space="preserve">- Creative Thinking &amp; Idea Generation  </w:t>
            </w:r>
          </w:p>
          <w:p w14:paraId="38794CDD" w14:textId="77777777" w:rsidR="006908E3" w:rsidRDefault="00000000">
            <w:pPr>
              <w:shd w:val="clear" w:color="auto" w:fill="FFFFFF" w:themeFill="background1"/>
              <w:rPr>
                <w:color w:val="000000" w:themeColor="text1"/>
              </w:rPr>
            </w:pPr>
            <w:r>
              <w:rPr>
                <w:color w:val="000000" w:themeColor="text1"/>
              </w:rPr>
              <w:t xml:space="preserve">- Team Collaboration  </w:t>
            </w:r>
          </w:p>
          <w:p w14:paraId="20867E9F" w14:textId="77777777" w:rsidR="006908E3" w:rsidRDefault="00000000">
            <w:pPr>
              <w:shd w:val="clear" w:color="auto" w:fill="FFFFFF" w:themeFill="background1"/>
              <w:rPr>
                <w:color w:val="000000" w:themeColor="text1"/>
              </w:rPr>
            </w:pPr>
            <w:r>
              <w:rPr>
                <w:color w:val="000000" w:themeColor="text1"/>
              </w:rPr>
              <w:t xml:space="preserve">- Problem Solving  </w:t>
            </w:r>
          </w:p>
          <w:p w14:paraId="62B46669" w14:textId="77777777" w:rsidR="006908E3" w:rsidRDefault="00000000">
            <w:pPr>
              <w:shd w:val="clear" w:color="auto" w:fill="FFFFFF" w:themeFill="background1"/>
              <w:rPr>
                <w:color w:val="000000" w:themeColor="text1"/>
              </w:rPr>
            </w:pPr>
            <w:r>
              <w:rPr>
                <w:color w:val="000000" w:themeColor="text1"/>
              </w:rPr>
              <w:t>-Digital marketing (basic)</w:t>
            </w:r>
          </w:p>
          <w:p w14:paraId="3DC9C361" w14:textId="77777777" w:rsidR="006908E3" w:rsidRDefault="00000000">
            <w:pPr>
              <w:shd w:val="clear" w:color="auto" w:fill="FFFFFF" w:themeFill="background1"/>
              <w:rPr>
                <w:color w:val="000000" w:themeColor="text1"/>
              </w:rPr>
            </w:pPr>
            <w:r>
              <w:rPr>
                <w:color w:val="000000" w:themeColor="text1"/>
              </w:rPr>
              <w:t xml:space="preserve">- Basic Research Skills  </w:t>
            </w:r>
          </w:p>
          <w:p w14:paraId="00593609" w14:textId="77777777" w:rsidR="006908E3" w:rsidRDefault="00000000">
            <w:pPr>
              <w:shd w:val="clear" w:color="auto" w:fill="FFFFFF" w:themeFill="background1"/>
              <w:rPr>
                <w:color w:val="000000" w:themeColor="text1"/>
              </w:rPr>
            </w:pPr>
            <w:r>
              <w:rPr>
                <w:color w:val="000000" w:themeColor="text1"/>
              </w:rPr>
              <w:t xml:space="preserve">-strategy management </w:t>
            </w:r>
          </w:p>
          <w:p w14:paraId="797AA9EB" w14:textId="77777777" w:rsidR="006908E3" w:rsidRDefault="00000000">
            <w:pPr>
              <w:shd w:val="clear" w:color="auto" w:fill="FFFFFF" w:themeFill="background1"/>
              <w:rPr>
                <w:color w:val="000000" w:themeColor="text1"/>
              </w:rPr>
            </w:pPr>
            <w:r>
              <w:rPr>
                <w:color w:val="000000" w:themeColor="text1"/>
              </w:rPr>
              <w:t>-social impact</w:t>
            </w:r>
          </w:p>
          <w:p w14:paraId="71D5947B" w14:textId="77777777" w:rsidR="006908E3" w:rsidRDefault="006908E3">
            <w:pPr>
              <w:rPr>
                <w:color w:val="FFFFFF" w:themeColor="background1"/>
              </w:rPr>
            </w:pPr>
          </w:p>
        </w:tc>
      </w:tr>
      <w:tr w:rsidR="00DA4A57" w14:paraId="556E519E" w14:textId="77777777">
        <w:tc>
          <w:tcPr>
            <w:tcW w:w="3600" w:type="dxa"/>
          </w:tcPr>
          <w:p w14:paraId="18481E38" w14:textId="77777777" w:rsidR="00DA4A57" w:rsidRDefault="00DA4A57">
            <w:pPr>
              <w:rPr>
                <w:b/>
              </w:rPr>
            </w:pPr>
          </w:p>
        </w:tc>
        <w:tc>
          <w:tcPr>
            <w:tcW w:w="720" w:type="dxa"/>
          </w:tcPr>
          <w:p w14:paraId="21BC0158" w14:textId="77777777" w:rsidR="00DA4A57" w:rsidRDefault="00DA4A57">
            <w:pPr>
              <w:tabs>
                <w:tab w:val="left" w:pos="990"/>
              </w:tabs>
            </w:pPr>
          </w:p>
        </w:tc>
        <w:tc>
          <w:tcPr>
            <w:tcW w:w="6470" w:type="dxa"/>
          </w:tcPr>
          <w:p w14:paraId="448C4CE2" w14:textId="77777777" w:rsidR="00DA4A57" w:rsidRDefault="00DA4A57">
            <w:pPr>
              <w:pStyle w:val="Heading2"/>
              <w:rPr>
                <w:color w:val="B85A22" w:themeColor="accent2" w:themeShade="BF"/>
                <w:u w:val="single"/>
              </w:rPr>
            </w:pPr>
          </w:p>
        </w:tc>
      </w:tr>
    </w:tbl>
    <w:p w14:paraId="043DFA3C" w14:textId="77777777" w:rsidR="006908E3" w:rsidRDefault="006908E3">
      <w:pPr>
        <w:tabs>
          <w:tab w:val="left" w:pos="990"/>
        </w:tabs>
      </w:pPr>
    </w:p>
    <w:p w14:paraId="58B58F7C" w14:textId="77777777" w:rsidR="006908E3" w:rsidRDefault="006908E3">
      <w:pPr>
        <w:tabs>
          <w:tab w:val="left" w:pos="990"/>
        </w:tabs>
      </w:pPr>
    </w:p>
    <w:p w14:paraId="484E7105" w14:textId="77777777" w:rsidR="006908E3" w:rsidRDefault="006908E3">
      <w:pPr>
        <w:tabs>
          <w:tab w:val="left" w:pos="990"/>
        </w:tabs>
      </w:pPr>
    </w:p>
    <w:p w14:paraId="0452B904" w14:textId="77777777" w:rsidR="006908E3" w:rsidRDefault="006908E3">
      <w:pPr>
        <w:tabs>
          <w:tab w:val="left" w:pos="990"/>
        </w:tabs>
      </w:pPr>
    </w:p>
    <w:p w14:paraId="74908D04" w14:textId="77777777" w:rsidR="006908E3" w:rsidRDefault="006908E3">
      <w:pPr>
        <w:tabs>
          <w:tab w:val="left" w:pos="990"/>
        </w:tabs>
      </w:pPr>
    </w:p>
    <w:p w14:paraId="687EC5FE" w14:textId="77777777" w:rsidR="006908E3" w:rsidRDefault="006908E3">
      <w:pPr>
        <w:tabs>
          <w:tab w:val="left" w:pos="990"/>
        </w:tabs>
      </w:pPr>
    </w:p>
    <w:p w14:paraId="627E7EB5" w14:textId="77777777" w:rsidR="006908E3" w:rsidRDefault="00000000" w:rsidP="002A0C0F">
      <w:pPr>
        <w:tabs>
          <w:tab w:val="left" w:pos="990"/>
        </w:tabs>
        <w:rPr>
          <w:b/>
          <w:szCs w:val="18"/>
        </w:rPr>
      </w:pPr>
      <w:r>
        <w:tab/>
      </w:r>
      <w:r>
        <w:tab/>
      </w:r>
      <w:r>
        <w:tab/>
      </w:r>
      <w:r>
        <w:tab/>
      </w:r>
      <w:r>
        <w:tab/>
      </w:r>
      <w:r>
        <w:tab/>
      </w:r>
      <w:r w:rsidRPr="002A0C0F">
        <w:rPr>
          <w:b/>
          <w:szCs w:val="18"/>
        </w:rPr>
        <w:t xml:space="preserve">STRONG </w:t>
      </w:r>
      <w:r w:rsidR="002A0C0F">
        <w:rPr>
          <w:b/>
          <w:szCs w:val="18"/>
        </w:rPr>
        <w:t>A</w:t>
      </w:r>
      <w:r w:rsidRPr="002A0C0F">
        <w:rPr>
          <w:b/>
          <w:szCs w:val="18"/>
        </w:rPr>
        <w:t>rea</w:t>
      </w:r>
    </w:p>
    <w:p w14:paraId="29CFD300" w14:textId="77777777" w:rsidR="002A0C0F" w:rsidRDefault="002A0C0F" w:rsidP="002A0C0F">
      <w:pPr>
        <w:tabs>
          <w:tab w:val="left" w:pos="990"/>
        </w:tabs>
        <w:rPr>
          <w:b/>
          <w:szCs w:val="18"/>
        </w:rPr>
      </w:pPr>
    </w:p>
    <w:p w14:paraId="24DE7A66" w14:textId="77777777" w:rsidR="002A0C0F" w:rsidRPr="002A0C0F" w:rsidRDefault="002A0C0F" w:rsidP="002A0C0F">
      <w:pPr>
        <w:tabs>
          <w:tab w:val="left" w:pos="990"/>
        </w:tabs>
      </w:pPr>
    </w:p>
    <w:p w14:paraId="060A54E7" w14:textId="77777777" w:rsidR="006908E3" w:rsidRPr="002A0C0F" w:rsidRDefault="00000000" w:rsidP="002A0C0F">
      <w:pPr>
        <w:tabs>
          <w:tab w:val="left" w:pos="990"/>
        </w:tabs>
        <w:ind w:left="4320"/>
        <w:jc w:val="both"/>
        <w:rPr>
          <w:szCs w:val="18"/>
          <w:lang w:val="en-IN"/>
        </w:rPr>
      </w:pPr>
      <w:r w:rsidRPr="002A0C0F">
        <w:rPr>
          <w:b/>
          <w:bCs/>
          <w:szCs w:val="18"/>
          <w:lang w:val="en-IN"/>
        </w:rPr>
        <w:t>Public Speaking &amp; Presentations</w:t>
      </w:r>
      <w:r w:rsidRPr="002A0C0F">
        <w:rPr>
          <w:szCs w:val="18"/>
          <w:lang w:val="en-IN"/>
        </w:rPr>
        <w:t xml:space="preserve"> – confident and skilled in communicating ideas.</w:t>
      </w:r>
    </w:p>
    <w:p w14:paraId="5567DE16" w14:textId="77777777" w:rsidR="006908E3" w:rsidRPr="002A0C0F" w:rsidRDefault="00000000" w:rsidP="002A0C0F">
      <w:pPr>
        <w:tabs>
          <w:tab w:val="left" w:pos="990"/>
        </w:tabs>
        <w:ind w:left="4320"/>
        <w:jc w:val="both"/>
        <w:rPr>
          <w:szCs w:val="18"/>
          <w:lang w:val="en-IN"/>
        </w:rPr>
      </w:pPr>
      <w:r w:rsidRPr="002A0C0F">
        <w:rPr>
          <w:b/>
          <w:bCs/>
          <w:szCs w:val="18"/>
          <w:lang w:val="en-IN"/>
        </w:rPr>
        <w:t>Idea Generation &amp; Creative Thinking</w:t>
      </w:r>
      <w:r w:rsidRPr="002A0C0F">
        <w:rPr>
          <w:szCs w:val="18"/>
          <w:lang w:val="en-IN"/>
        </w:rPr>
        <w:t xml:space="preserve"> – enjoy brainstorming and improving plans.</w:t>
      </w:r>
    </w:p>
    <w:p w14:paraId="0CBFC65D" w14:textId="77777777" w:rsidR="006908E3" w:rsidRPr="002A0C0F" w:rsidRDefault="00000000" w:rsidP="002A0C0F">
      <w:pPr>
        <w:tabs>
          <w:tab w:val="left" w:pos="990"/>
        </w:tabs>
        <w:ind w:left="4320"/>
        <w:jc w:val="both"/>
        <w:rPr>
          <w:szCs w:val="18"/>
          <w:lang w:val="en-IN"/>
        </w:rPr>
      </w:pPr>
      <w:r w:rsidRPr="002A0C0F">
        <w:rPr>
          <w:b/>
          <w:bCs/>
          <w:szCs w:val="18"/>
          <w:lang w:val="en-IN"/>
        </w:rPr>
        <w:t>Team Contribution</w:t>
      </w:r>
      <w:r w:rsidRPr="002A0C0F">
        <w:rPr>
          <w:szCs w:val="18"/>
          <w:lang w:val="en-IN"/>
        </w:rPr>
        <w:t xml:space="preserve"> –someone who actively participates and supports group work.</w:t>
      </w:r>
    </w:p>
    <w:p w14:paraId="3429A57E" w14:textId="77777777" w:rsidR="006908E3" w:rsidRPr="002A0C0F" w:rsidRDefault="00000000" w:rsidP="002A0C0F">
      <w:pPr>
        <w:tabs>
          <w:tab w:val="left" w:pos="990"/>
        </w:tabs>
        <w:ind w:left="4320"/>
        <w:jc w:val="both"/>
        <w:rPr>
          <w:szCs w:val="18"/>
          <w:lang w:val="en-IN"/>
        </w:rPr>
      </w:pPr>
      <w:r w:rsidRPr="002A0C0F">
        <w:rPr>
          <w:b/>
          <w:bCs/>
          <w:szCs w:val="18"/>
          <w:lang w:val="en-IN"/>
        </w:rPr>
        <w:t>Problem Solving</w:t>
      </w:r>
      <w:r w:rsidRPr="002A0C0F">
        <w:rPr>
          <w:szCs w:val="18"/>
          <w:lang w:val="en-IN"/>
        </w:rPr>
        <w:t xml:space="preserve"> – think of suggestions to make things better.</w:t>
      </w:r>
    </w:p>
    <w:p w14:paraId="3CBEA618" w14:textId="77777777" w:rsidR="006908E3" w:rsidRPr="002A0C0F" w:rsidRDefault="00000000" w:rsidP="002A0C0F">
      <w:pPr>
        <w:tabs>
          <w:tab w:val="left" w:pos="990"/>
        </w:tabs>
        <w:ind w:left="4320"/>
        <w:jc w:val="both"/>
        <w:rPr>
          <w:szCs w:val="18"/>
          <w:lang w:val="en-IN"/>
        </w:rPr>
      </w:pPr>
      <w:r w:rsidRPr="002A0C0F">
        <w:rPr>
          <w:b/>
          <w:bCs/>
          <w:szCs w:val="18"/>
          <w:lang w:val="en-IN"/>
        </w:rPr>
        <w:t>Attention to Detail</w:t>
      </w:r>
      <w:r w:rsidRPr="002A0C0F">
        <w:rPr>
          <w:szCs w:val="18"/>
          <w:lang w:val="en-IN"/>
        </w:rPr>
        <w:t xml:space="preserve"> – Presenters often care about structure, clarity, and design.</w:t>
      </w:r>
    </w:p>
    <w:p w14:paraId="78F6BFF5" w14:textId="77777777" w:rsidR="006908E3" w:rsidRPr="002A0C0F" w:rsidRDefault="00000000" w:rsidP="002A0C0F">
      <w:pPr>
        <w:tabs>
          <w:tab w:val="left" w:pos="990"/>
        </w:tabs>
        <w:ind w:left="4320"/>
        <w:jc w:val="both"/>
        <w:rPr>
          <w:szCs w:val="18"/>
          <w:lang w:val="en-IN"/>
        </w:rPr>
      </w:pPr>
      <w:r w:rsidRPr="002A0C0F">
        <w:rPr>
          <w:b/>
          <w:bCs/>
          <w:szCs w:val="18"/>
          <w:lang w:val="en-IN"/>
        </w:rPr>
        <w:t>Initiative-Taking</w:t>
      </w:r>
      <w:r w:rsidRPr="002A0C0F">
        <w:rPr>
          <w:szCs w:val="18"/>
          <w:lang w:val="en-IN"/>
        </w:rPr>
        <w:t xml:space="preserve"> – work hard when there’s something to build or pitch.</w:t>
      </w:r>
    </w:p>
    <w:p w14:paraId="2D2F00A8" w14:textId="77777777" w:rsidR="006908E3" w:rsidRPr="002A0C0F" w:rsidRDefault="00000000" w:rsidP="002A0C0F">
      <w:pPr>
        <w:tabs>
          <w:tab w:val="left" w:pos="990"/>
        </w:tabs>
        <w:ind w:left="4320"/>
        <w:jc w:val="both"/>
        <w:rPr>
          <w:szCs w:val="18"/>
          <w:lang w:val="en-IN"/>
        </w:rPr>
      </w:pPr>
      <w:r w:rsidRPr="002A0C0F">
        <w:rPr>
          <w:b/>
          <w:bCs/>
          <w:szCs w:val="18"/>
          <w:lang w:val="en-IN"/>
        </w:rPr>
        <w:t>Adaptability</w:t>
      </w:r>
      <w:r w:rsidRPr="002A0C0F">
        <w:rPr>
          <w:szCs w:val="18"/>
          <w:lang w:val="en-IN"/>
        </w:rPr>
        <w:t xml:space="preserve"> – Good presenters often adjust quickly based on the audience.</w:t>
      </w:r>
    </w:p>
    <w:p w14:paraId="7F39012C" w14:textId="77777777" w:rsidR="006908E3" w:rsidRPr="002A0C0F" w:rsidRDefault="00000000" w:rsidP="002A0C0F">
      <w:pPr>
        <w:tabs>
          <w:tab w:val="left" w:pos="990"/>
        </w:tabs>
        <w:ind w:left="4320"/>
        <w:jc w:val="both"/>
        <w:rPr>
          <w:szCs w:val="18"/>
          <w:lang w:val="en-IN"/>
        </w:rPr>
      </w:pPr>
      <w:r w:rsidRPr="002A0C0F">
        <w:rPr>
          <w:b/>
          <w:bCs/>
          <w:szCs w:val="18"/>
          <w:lang w:val="en-IN"/>
        </w:rPr>
        <w:t>Communication Skills</w:t>
      </w:r>
    </w:p>
    <w:p w14:paraId="48EEF483" w14:textId="77777777" w:rsidR="006908E3" w:rsidRPr="002A0C0F" w:rsidRDefault="006908E3" w:rsidP="002A0C0F">
      <w:pPr>
        <w:tabs>
          <w:tab w:val="left" w:pos="990"/>
        </w:tabs>
        <w:ind w:left="4320"/>
        <w:jc w:val="both"/>
        <w:rPr>
          <w:szCs w:val="18"/>
          <w:lang w:val="en-IN"/>
        </w:rPr>
      </w:pPr>
    </w:p>
    <w:p w14:paraId="1227256D" w14:textId="77777777" w:rsidR="006908E3" w:rsidRPr="002A0C0F" w:rsidRDefault="006908E3" w:rsidP="002A0C0F">
      <w:pPr>
        <w:tabs>
          <w:tab w:val="left" w:pos="990"/>
        </w:tabs>
        <w:ind w:left="4320"/>
        <w:jc w:val="both"/>
        <w:rPr>
          <w:szCs w:val="18"/>
          <w:lang w:val="en-IN"/>
        </w:rPr>
      </w:pPr>
    </w:p>
    <w:p w14:paraId="02D3864A" w14:textId="77777777" w:rsidR="006908E3" w:rsidRPr="002A0C0F" w:rsidRDefault="006908E3" w:rsidP="002A0C0F">
      <w:pPr>
        <w:tabs>
          <w:tab w:val="left" w:pos="990"/>
        </w:tabs>
        <w:ind w:left="4320"/>
        <w:jc w:val="both"/>
        <w:rPr>
          <w:szCs w:val="18"/>
          <w:lang w:val="en-IN"/>
        </w:rPr>
      </w:pPr>
    </w:p>
    <w:p w14:paraId="07D3877F" w14:textId="77777777" w:rsidR="006908E3" w:rsidRPr="002A0C0F" w:rsidRDefault="00000000" w:rsidP="002A0C0F">
      <w:pPr>
        <w:tabs>
          <w:tab w:val="left" w:pos="990"/>
        </w:tabs>
        <w:ind w:left="4320"/>
        <w:jc w:val="both"/>
        <w:rPr>
          <w:b/>
          <w:szCs w:val="18"/>
        </w:rPr>
      </w:pPr>
      <w:r w:rsidRPr="002A0C0F">
        <w:rPr>
          <w:b/>
          <w:szCs w:val="18"/>
        </w:rPr>
        <w:t xml:space="preserve">WEAK </w:t>
      </w:r>
      <w:r w:rsidR="002A0C0F">
        <w:rPr>
          <w:b/>
          <w:szCs w:val="18"/>
        </w:rPr>
        <w:t>A</w:t>
      </w:r>
      <w:r w:rsidRPr="002A0C0F">
        <w:rPr>
          <w:b/>
          <w:szCs w:val="18"/>
        </w:rPr>
        <w:t>rea</w:t>
      </w:r>
    </w:p>
    <w:p w14:paraId="5901D8F9" w14:textId="77777777" w:rsidR="006908E3" w:rsidRDefault="00000000" w:rsidP="002A0C0F">
      <w:pPr>
        <w:tabs>
          <w:tab w:val="left" w:pos="990"/>
        </w:tabs>
        <w:ind w:left="4320"/>
        <w:jc w:val="both"/>
        <w:rPr>
          <w:szCs w:val="18"/>
        </w:rPr>
      </w:pPr>
      <w:r w:rsidRPr="002A0C0F">
        <w:rPr>
          <w:b/>
          <w:bCs/>
          <w:szCs w:val="18"/>
        </w:rPr>
        <w:t>Perfectionism:</w:t>
      </w:r>
      <w:r w:rsidRPr="002A0C0F">
        <w:rPr>
          <w:szCs w:val="18"/>
        </w:rPr>
        <w:t xml:space="preserve"> care a lot about quality and sometimes spend extra time polishing things.</w:t>
      </w:r>
    </w:p>
    <w:p w14:paraId="36ED9E04" w14:textId="77777777" w:rsidR="002A0C0F" w:rsidRPr="002A0C0F" w:rsidRDefault="002A0C0F" w:rsidP="002A0C0F">
      <w:pPr>
        <w:tabs>
          <w:tab w:val="left" w:pos="990"/>
        </w:tabs>
        <w:ind w:left="4320"/>
        <w:jc w:val="both"/>
        <w:rPr>
          <w:szCs w:val="18"/>
        </w:rPr>
      </w:pPr>
    </w:p>
    <w:tbl>
      <w:tblPr>
        <w:tblW w:w="10800" w:type="dxa"/>
        <w:tblCellSpacing w:w="15" w:type="dxa"/>
        <w:tblInd w:w="4320" w:type="dxa"/>
        <w:tblLook w:val="04A0" w:firstRow="1" w:lastRow="0" w:firstColumn="1" w:lastColumn="0" w:noHBand="0" w:noVBand="1"/>
      </w:tblPr>
      <w:tblGrid>
        <w:gridCol w:w="10800"/>
      </w:tblGrid>
      <w:tr w:rsidR="006908E3" w:rsidRPr="002A0C0F" w14:paraId="4C39E7C1" w14:textId="77777777" w:rsidTr="002A0C0F">
        <w:trPr>
          <w:trHeight w:val="193"/>
          <w:tblCellSpacing w:w="15" w:type="dxa"/>
        </w:trPr>
        <w:tc>
          <w:tcPr>
            <w:tcW w:w="0" w:type="auto"/>
            <w:tcMar>
              <w:top w:w="15" w:type="dxa"/>
              <w:left w:w="15" w:type="dxa"/>
              <w:bottom w:w="15" w:type="dxa"/>
              <w:right w:w="15" w:type="dxa"/>
            </w:tcMar>
            <w:vAlign w:val="center"/>
          </w:tcPr>
          <w:p w14:paraId="54D3DAA4" w14:textId="77777777" w:rsidR="002A0C0F" w:rsidRDefault="00000000" w:rsidP="002A0C0F">
            <w:pPr>
              <w:tabs>
                <w:tab w:val="left" w:pos="990"/>
              </w:tabs>
              <w:jc w:val="both"/>
              <w:rPr>
                <w:szCs w:val="18"/>
              </w:rPr>
            </w:pPr>
            <w:r w:rsidRPr="002A0C0F">
              <w:rPr>
                <w:b/>
                <w:bCs/>
                <w:szCs w:val="18"/>
                <w:lang w:val="en-IN"/>
              </w:rPr>
              <w:t>Technical Skills (if still learning):</w:t>
            </w:r>
            <w:r w:rsidRPr="002A0C0F">
              <w:rPr>
                <w:szCs w:val="18"/>
                <w:lang w:val="en-IN"/>
              </w:rPr>
              <w:t xml:space="preserve"> </w:t>
            </w:r>
            <w:r w:rsidRPr="002A0C0F">
              <w:rPr>
                <w:szCs w:val="18"/>
              </w:rPr>
              <w:t>I’m still growing in areas like [coding/tools],</w:t>
            </w:r>
          </w:p>
          <w:p w14:paraId="5E77A197" w14:textId="77777777" w:rsidR="006908E3" w:rsidRDefault="00000000" w:rsidP="002A0C0F">
            <w:pPr>
              <w:tabs>
                <w:tab w:val="left" w:pos="990"/>
              </w:tabs>
              <w:jc w:val="both"/>
              <w:rPr>
                <w:szCs w:val="18"/>
              </w:rPr>
            </w:pPr>
            <w:r w:rsidRPr="002A0C0F">
              <w:rPr>
                <w:szCs w:val="18"/>
              </w:rPr>
              <w:t xml:space="preserve"> but love learning and improving fast.</w:t>
            </w:r>
          </w:p>
          <w:p w14:paraId="2E7EF9CB" w14:textId="77777777" w:rsidR="002A0C0F" w:rsidRPr="002A0C0F" w:rsidRDefault="002A0C0F" w:rsidP="002A0C0F">
            <w:pPr>
              <w:tabs>
                <w:tab w:val="left" w:pos="990"/>
              </w:tabs>
              <w:jc w:val="both"/>
              <w:rPr>
                <w:szCs w:val="18"/>
                <w:lang w:val="en-IN"/>
              </w:rPr>
            </w:pPr>
          </w:p>
          <w:p w14:paraId="5841B5B7" w14:textId="77777777" w:rsidR="002A0C0F" w:rsidRDefault="00000000" w:rsidP="002A0C0F">
            <w:pPr>
              <w:tabs>
                <w:tab w:val="left" w:pos="990"/>
              </w:tabs>
              <w:jc w:val="both"/>
              <w:rPr>
                <w:szCs w:val="18"/>
              </w:rPr>
            </w:pPr>
            <w:r w:rsidRPr="002A0C0F">
              <w:rPr>
                <w:b/>
                <w:bCs/>
                <w:szCs w:val="18"/>
              </w:rPr>
              <w:t>Delegating Tasks:</w:t>
            </w:r>
            <w:r w:rsidRPr="002A0C0F">
              <w:rPr>
                <w:szCs w:val="18"/>
              </w:rPr>
              <w:t xml:space="preserve"> Sometimes try to do too much, but learning to trust the team</w:t>
            </w:r>
          </w:p>
          <w:p w14:paraId="6BE50691" w14:textId="77777777" w:rsidR="006908E3" w:rsidRPr="002A0C0F" w:rsidRDefault="00000000" w:rsidP="002A0C0F">
            <w:pPr>
              <w:tabs>
                <w:tab w:val="left" w:pos="990"/>
              </w:tabs>
              <w:jc w:val="both"/>
              <w:rPr>
                <w:szCs w:val="18"/>
                <w:lang w:val="en-IN"/>
              </w:rPr>
            </w:pPr>
            <w:r w:rsidRPr="002A0C0F">
              <w:rPr>
                <w:szCs w:val="18"/>
              </w:rPr>
              <w:t xml:space="preserve"> and share responsibilities.</w:t>
            </w:r>
          </w:p>
        </w:tc>
      </w:tr>
    </w:tbl>
    <w:p w14:paraId="647CB359" w14:textId="77777777" w:rsidR="006908E3" w:rsidRPr="002A0C0F" w:rsidRDefault="006908E3">
      <w:pPr>
        <w:tabs>
          <w:tab w:val="left" w:pos="990"/>
        </w:tabs>
        <w:rPr>
          <w:szCs w:val="18"/>
        </w:rPr>
      </w:pPr>
    </w:p>
    <w:sectPr w:rsidR="006908E3" w:rsidRPr="002A0C0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4F500" w14:textId="77777777" w:rsidR="0083583E" w:rsidRDefault="0083583E">
      <w:r>
        <w:separator/>
      </w:r>
    </w:p>
  </w:endnote>
  <w:endnote w:type="continuationSeparator" w:id="0">
    <w:p w14:paraId="0A1D75E3" w14:textId="77777777" w:rsidR="0083583E" w:rsidRDefault="0083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メイリオ">
    <w:altName w:val="SimSun"/>
    <w:charset w:val="00"/>
    <w:family w:val="auto"/>
    <w:pitch w:val="default"/>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74A8B" w14:textId="77777777" w:rsidR="0083583E" w:rsidRDefault="0083583E">
      <w:r>
        <w:separator/>
      </w:r>
    </w:p>
  </w:footnote>
  <w:footnote w:type="continuationSeparator" w:id="0">
    <w:p w14:paraId="6A564609" w14:textId="77777777" w:rsidR="0083583E" w:rsidRDefault="00835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F9F7" w14:textId="77777777" w:rsidR="006908E3" w:rsidRDefault="00000000">
    <w:pPr>
      <w:pStyle w:val="Header"/>
    </w:pPr>
    <w:r>
      <w:rPr>
        <w:noProof/>
      </w:rPr>
      <w:drawing>
        <wp:anchor distT="0" distB="0" distL="114300" distR="114300" simplePos="0" relativeHeight="251659264" behindDoc="1" locked="0" layoutInCell="1" allowOverlap="1" wp14:anchorId="219183E4" wp14:editId="667D943F">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E1"/>
    <w:rsid w:val="00036450"/>
    <w:rsid w:val="00094499"/>
    <w:rsid w:val="000A00B4"/>
    <w:rsid w:val="000A4887"/>
    <w:rsid w:val="000C45FF"/>
    <w:rsid w:val="000E3FD1"/>
    <w:rsid w:val="00112054"/>
    <w:rsid w:val="001317D8"/>
    <w:rsid w:val="001525E1"/>
    <w:rsid w:val="00180329"/>
    <w:rsid w:val="0019001F"/>
    <w:rsid w:val="001A74A5"/>
    <w:rsid w:val="001B2ABD"/>
    <w:rsid w:val="001E0391"/>
    <w:rsid w:val="001E1759"/>
    <w:rsid w:val="001F1ECC"/>
    <w:rsid w:val="001F551E"/>
    <w:rsid w:val="00200867"/>
    <w:rsid w:val="002400EB"/>
    <w:rsid w:val="00256CF7"/>
    <w:rsid w:val="00281FD5"/>
    <w:rsid w:val="002A0C0F"/>
    <w:rsid w:val="0030481B"/>
    <w:rsid w:val="00314DFA"/>
    <w:rsid w:val="003156FC"/>
    <w:rsid w:val="003254B5"/>
    <w:rsid w:val="0034285B"/>
    <w:rsid w:val="0037121F"/>
    <w:rsid w:val="003910D8"/>
    <w:rsid w:val="003A6B7D"/>
    <w:rsid w:val="003B06CA"/>
    <w:rsid w:val="004071FC"/>
    <w:rsid w:val="004161E1"/>
    <w:rsid w:val="00445947"/>
    <w:rsid w:val="004813B3"/>
    <w:rsid w:val="00496591"/>
    <w:rsid w:val="004C63E4"/>
    <w:rsid w:val="004D3011"/>
    <w:rsid w:val="005262AC"/>
    <w:rsid w:val="005964C5"/>
    <w:rsid w:val="005A213A"/>
    <w:rsid w:val="005E39D5"/>
    <w:rsid w:val="00600670"/>
    <w:rsid w:val="00620DCC"/>
    <w:rsid w:val="0062123A"/>
    <w:rsid w:val="00646E75"/>
    <w:rsid w:val="006771D0"/>
    <w:rsid w:val="006908E3"/>
    <w:rsid w:val="00706635"/>
    <w:rsid w:val="00715FCB"/>
    <w:rsid w:val="00743101"/>
    <w:rsid w:val="00761756"/>
    <w:rsid w:val="00764C9F"/>
    <w:rsid w:val="007775E1"/>
    <w:rsid w:val="007867A0"/>
    <w:rsid w:val="007927F5"/>
    <w:rsid w:val="00802CA0"/>
    <w:rsid w:val="0083583E"/>
    <w:rsid w:val="00872DF0"/>
    <w:rsid w:val="008F74E8"/>
    <w:rsid w:val="009260CD"/>
    <w:rsid w:val="00940A66"/>
    <w:rsid w:val="00952C25"/>
    <w:rsid w:val="00A2118D"/>
    <w:rsid w:val="00A4041A"/>
    <w:rsid w:val="00AD0A50"/>
    <w:rsid w:val="00AD76E2"/>
    <w:rsid w:val="00B20152"/>
    <w:rsid w:val="00B359E4"/>
    <w:rsid w:val="00B41A81"/>
    <w:rsid w:val="00B57D98"/>
    <w:rsid w:val="00B70850"/>
    <w:rsid w:val="00C066B6"/>
    <w:rsid w:val="00C37BA1"/>
    <w:rsid w:val="00C4674C"/>
    <w:rsid w:val="00C506CF"/>
    <w:rsid w:val="00C72BED"/>
    <w:rsid w:val="00C9578B"/>
    <w:rsid w:val="00C96B4A"/>
    <w:rsid w:val="00CA0A61"/>
    <w:rsid w:val="00CB0055"/>
    <w:rsid w:val="00D2522B"/>
    <w:rsid w:val="00D422DE"/>
    <w:rsid w:val="00D5459D"/>
    <w:rsid w:val="00D93F1C"/>
    <w:rsid w:val="00DA1F4D"/>
    <w:rsid w:val="00DA4A57"/>
    <w:rsid w:val="00DD172A"/>
    <w:rsid w:val="00DE5167"/>
    <w:rsid w:val="00E25A26"/>
    <w:rsid w:val="00E4381A"/>
    <w:rsid w:val="00E55D74"/>
    <w:rsid w:val="00E56960"/>
    <w:rsid w:val="00F60274"/>
    <w:rsid w:val="00F6576A"/>
    <w:rsid w:val="00F71DB1"/>
    <w:rsid w:val="00F77FB9"/>
    <w:rsid w:val="00FB068F"/>
    <w:rsid w:val="69C60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A884"/>
  <w14:defaultImageDpi w14:val="32767"/>
  <w15:docId w15:val="{8FAAD857-FF8D-44AC-B0B1-ACCE1820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semiHidden="1" w:uiPriority="2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18"/>
      <w:szCs w:val="22"/>
      <w:lang w:eastAsia="ja-JP"/>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tyle>
  <w:style w:type="character" w:styleId="Emphasis">
    <w:name w:val="Emphasis"/>
    <w:basedOn w:val="DefaultParagraphFont"/>
    <w:uiPriority w:val="11"/>
    <w:semiHidden/>
    <w:qFormat/>
    <w:rPr>
      <w:i/>
      <w:iCs/>
    </w:rPr>
  </w:style>
  <w:style w:type="paragraph" w:styleId="Footer">
    <w:name w:val="footer"/>
    <w:basedOn w:val="Normal"/>
    <w:link w:val="FooterChar"/>
    <w:uiPriority w:val="99"/>
    <w:semiHidden/>
    <w:pPr>
      <w:tabs>
        <w:tab w:val="center" w:pos="4680"/>
        <w:tab w:val="right" w:pos="9360"/>
      </w:tabs>
    </w:pPr>
  </w:style>
  <w:style w:type="paragraph" w:styleId="Header">
    <w:name w:val="header"/>
    <w:basedOn w:val="Normal"/>
    <w:link w:val="HeaderChar"/>
    <w:uiPriority w:val="99"/>
    <w:semiHidden/>
    <w:pPr>
      <w:tabs>
        <w:tab w:val="center" w:pos="4680"/>
        <w:tab w:val="right" w:pos="9360"/>
      </w:tabs>
    </w:pPr>
  </w:style>
  <w:style w:type="character" w:styleId="Hyperlink">
    <w:name w:val="Hyperlink"/>
    <w:basedOn w:val="DefaultParagraphFont"/>
    <w:uiPriority w:val="99"/>
    <w:unhideWhenUsed/>
    <w:rPr>
      <w:color w:val="B85A22" w:themeColor="accent2" w:themeShade="BF"/>
      <w:u w:val="single"/>
    </w:rPr>
  </w:style>
  <w:style w:type="paragraph" w:styleId="Subtitle">
    <w:name w:val="Subtitle"/>
    <w:basedOn w:val="Normal"/>
    <w:next w:val="Normal"/>
    <w:link w:val="SubtitleChar"/>
    <w:uiPriority w:val="11"/>
    <w:qFormat/>
    <w:rPr>
      <w:color w:val="000000" w:themeColor="text1"/>
      <w:spacing w:val="19"/>
      <w:w w:val="86"/>
      <w:sz w:val="32"/>
      <w:szCs w:val="28"/>
      <w:fitText w:val="2160" w:id="17445601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caps/>
      <w:color w:val="000000" w:themeColor="text1"/>
      <w:sz w:val="96"/>
      <w:szCs w:val="7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rPr>
      <w:caps/>
      <w:color w:val="000000" w:themeColor="text1"/>
      <w:sz w:val="96"/>
      <w:szCs w:val="7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Pr>
      <w:sz w:val="18"/>
      <w:szCs w:val="22"/>
    </w:rPr>
  </w:style>
  <w:style w:type="character" w:customStyle="1" w:styleId="UnresolvedMention1">
    <w:name w:val="Unresolved Mention1"/>
    <w:basedOn w:val="DefaultParagraphFont"/>
    <w:uiPriority w:val="99"/>
    <w:semiHidden/>
    <w:rPr>
      <w:color w:val="605E5C"/>
      <w:shd w:val="clear" w:color="auto" w:fill="E1DFDD"/>
    </w:rPr>
  </w:style>
  <w:style w:type="character" w:customStyle="1" w:styleId="HeaderChar">
    <w:name w:val="Header Char"/>
    <w:basedOn w:val="DefaultParagraphFont"/>
    <w:link w:val="Header"/>
    <w:uiPriority w:val="99"/>
    <w:semiHidden/>
    <w:rPr>
      <w:sz w:val="22"/>
      <w:szCs w:val="22"/>
    </w:rPr>
  </w:style>
  <w:style w:type="character" w:customStyle="1" w:styleId="FooterChar">
    <w:name w:val="Footer Char"/>
    <w:basedOn w:val="DefaultParagraphFont"/>
    <w:link w:val="Footer"/>
    <w:uiPriority w:val="99"/>
    <w:semiHidden/>
    <w:rPr>
      <w:sz w:val="22"/>
      <w:szCs w:val="22"/>
    </w:rPr>
  </w:style>
  <w:style w:type="character" w:styleId="PlaceholderText">
    <w:name w:val="Placeholder Text"/>
    <w:basedOn w:val="DefaultParagraphFont"/>
    <w:uiPriority w:val="99"/>
    <w:semiHidden/>
    <w:rPr>
      <w:color w:val="808080"/>
    </w:rPr>
  </w:style>
  <w:style w:type="character" w:customStyle="1" w:styleId="SubtitleChar">
    <w:name w:val="Subtitle Char"/>
    <w:basedOn w:val="DefaultParagraphFont"/>
    <w:link w:val="Subtitle"/>
    <w:uiPriority w:val="11"/>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Pr>
      <w:b/>
      <w:sz w:val="18"/>
      <w:szCs w:val="22"/>
    </w:rPr>
  </w:style>
  <w:style w:type="character" w:styleId="FollowedHyperlink">
    <w:name w:val="FollowedHyperlink"/>
    <w:basedOn w:val="DefaultParagraphFont"/>
    <w:uiPriority w:val="99"/>
    <w:semiHidden/>
    <w:unhideWhenUsed/>
    <w:rsid w:val="002A0C0F"/>
    <w:rPr>
      <w:color w:val="704404" w:themeColor="followedHyperlink"/>
      <w:u w:val="single"/>
    </w:rPr>
  </w:style>
  <w:style w:type="character" w:styleId="UnresolvedMention">
    <w:name w:val="Unresolved Mention"/>
    <w:basedOn w:val="DefaultParagraphFont"/>
    <w:uiPriority w:val="99"/>
    <w:semiHidden/>
    <w:unhideWhenUsed/>
    <w:rsid w:val="00DA4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linkedin.com/in/ansh-thakare-053783359" TargetMode="External"/><Relationship Id="rId13" Type="http://schemas.openxmlformats.org/officeDocument/2006/relationships/hyperlink" Target="https://english-to-sql-pbl2.onrender.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itcapstoneregistration.netlify.app/"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euroguard.netlify.ap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ttendancestraker.onrender.com" TargetMode="External"/><Relationship Id="rId4" Type="http://schemas.openxmlformats.org/officeDocument/2006/relationships/webSettings" Target="webSettings.xml"/><Relationship Id="rId9" Type="http://schemas.openxmlformats.org/officeDocument/2006/relationships/hyperlink" Target="mailto:thakareansh3@gmail.com" TargetMode="External"/><Relationship Id="rId14" Type="http://schemas.openxmlformats.org/officeDocument/2006/relationships/hyperlink" Target="https://neuromesh.onrende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SHKA\AppData\Local\Microsoft\Office\16.0\DTS\en-US%7bD5617EE9-F98E-46EB-8B83-A2740357BFC2%7d\%7b6A77D2B1-AE14-4FB5-A2A8-98EF965B1B5A%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3A0EBE8D9BA44859253050E202DB27C"/>
        <w:category>
          <w:name w:val="General"/>
          <w:gallery w:val="placeholder"/>
        </w:category>
        <w:types>
          <w:type w:val="bbPlcHdr"/>
        </w:types>
        <w:behaviors>
          <w:behavior w:val="content"/>
        </w:behaviors>
        <w:guid w:val="{A613618D-B46D-42CE-A234-4F970879655E}"/>
      </w:docPartPr>
      <w:docPartBody>
        <w:p w:rsidR="00E9052D" w:rsidRDefault="00000000">
          <w:pPr>
            <w:pStyle w:val="53A0EBE8D9BA44859253050E202DB27C"/>
          </w:pPr>
          <w:r>
            <w:t>Contact</w:t>
          </w:r>
        </w:p>
      </w:docPartBody>
    </w:docPart>
    <w:docPart>
      <w:docPartPr>
        <w:name w:val="D854537558654EBEB1DA9F2A0110C827"/>
        <w:category>
          <w:name w:val="General"/>
          <w:gallery w:val="placeholder"/>
        </w:category>
        <w:types>
          <w:type w:val="bbPlcHdr"/>
        </w:types>
        <w:behaviors>
          <w:behavior w:val="content"/>
        </w:behaviors>
        <w:guid w:val="{5FDA1AA9-545C-4872-AD49-753264A55D69}"/>
      </w:docPartPr>
      <w:docPartBody>
        <w:p w:rsidR="00E9052D" w:rsidRDefault="00000000">
          <w:pPr>
            <w:pStyle w:val="D854537558654EBEB1DA9F2A0110C827"/>
          </w:pPr>
          <w:r>
            <w:t>EDUCATION</w:t>
          </w:r>
        </w:p>
      </w:docPartBody>
    </w:docPart>
    <w:docPart>
      <w:docPartPr>
        <w:name w:val="929F6542CE0E42199D2D589E41CCE198"/>
        <w:category>
          <w:name w:val="General"/>
          <w:gallery w:val="placeholder"/>
        </w:category>
        <w:types>
          <w:type w:val="bbPlcHdr"/>
        </w:types>
        <w:behaviors>
          <w:behavior w:val="content"/>
        </w:behaviors>
        <w:guid w:val="{F6AB7EB6-7E3D-47E2-86FA-300CEA9F3BCE}"/>
      </w:docPartPr>
      <w:docPartBody>
        <w:p w:rsidR="00E9052D" w:rsidRDefault="00000000">
          <w:pPr>
            <w:pStyle w:val="929F6542CE0E42199D2D589E41CCE198"/>
          </w:pPr>
          <w:r>
            <w:rPr>
              <w:rStyle w:val="Heading2Char"/>
            </w:rPr>
            <w:t>SKILLS</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F0729" w:rsidRDefault="003F0729">
      <w:pPr>
        <w:spacing w:line="240" w:lineRule="auto"/>
      </w:pPr>
      <w:r>
        <w:separator/>
      </w:r>
    </w:p>
  </w:endnote>
  <w:endnote w:type="continuationSeparator" w:id="0">
    <w:p w:rsidR="003F0729" w:rsidRDefault="003F072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メイリオ">
    <w:altName w:val="SimSu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F0729" w:rsidRDefault="003F0729">
      <w:pPr>
        <w:spacing w:after="0"/>
      </w:pPr>
      <w:r>
        <w:separator/>
      </w:r>
    </w:p>
  </w:footnote>
  <w:footnote w:type="continuationSeparator" w:id="0">
    <w:p w:rsidR="003F0729" w:rsidRDefault="003F072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090"/>
    <w:rsid w:val="0034285B"/>
    <w:rsid w:val="003F0729"/>
    <w:rsid w:val="00630456"/>
    <w:rsid w:val="00761756"/>
    <w:rsid w:val="008C6672"/>
    <w:rsid w:val="008F74E8"/>
    <w:rsid w:val="00D80090"/>
    <w:rsid w:val="00E9052D"/>
    <w:rsid w:val="00F71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 w:val="22"/>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A0EBE8D9BA44859253050E202DB27C">
    <w:name w:val="53A0EBE8D9BA44859253050E202DB27C"/>
    <w:pPr>
      <w:spacing w:after="160" w:line="278" w:lineRule="auto"/>
    </w:pPr>
    <w:rPr>
      <w:kern w:val="2"/>
      <w:sz w:val="24"/>
      <w:szCs w:val="24"/>
      <w14:ligatures w14:val="standardContextual"/>
    </w:rPr>
  </w:style>
  <w:style w:type="character" w:styleId="Hyperlink">
    <w:name w:val="Hyperlink"/>
    <w:basedOn w:val="DefaultParagraphFont"/>
    <w:uiPriority w:val="99"/>
    <w:unhideWhenUsed/>
    <w:rPr>
      <w:color w:val="C45911" w:themeColor="accent2" w:themeShade="BF"/>
      <w:u w:val="single"/>
    </w:rPr>
  </w:style>
  <w:style w:type="paragraph" w:customStyle="1" w:styleId="D854537558654EBEB1DA9F2A0110C827">
    <w:name w:val="D854537558654EBEB1DA9F2A0110C827"/>
    <w:pPr>
      <w:spacing w:after="160" w:line="278" w:lineRule="auto"/>
    </w:pPr>
    <w:rPr>
      <w:kern w:val="2"/>
      <w:sz w:val="24"/>
      <w:szCs w:val="24"/>
      <w14:ligatures w14:val="standardContextual"/>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eastAsia="ja-JP"/>
      <w14:ligatures w14:val="none"/>
    </w:rPr>
  </w:style>
  <w:style w:type="paragraph" w:customStyle="1" w:styleId="929F6542CE0E42199D2D589E41CCE198">
    <w:name w:val="929F6542CE0E42199D2D589E41CCE198"/>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52F42-95BF-4731-946D-8252AF40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{6A77D2B1-AE14-4FB5-A2A8-98EF965B1B5A}tf00546271_win32</Template>
  <TotalTime>131</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ANUSHKA</dc:creator>
  <cp:lastModifiedBy>Ansh thakare Thakare</cp:lastModifiedBy>
  <cp:revision>19</cp:revision>
  <cp:lastPrinted>2025-10-12T07:44:00Z</cp:lastPrinted>
  <dcterms:created xsi:type="dcterms:W3CDTF">2025-10-11T16:27:00Z</dcterms:created>
  <dcterms:modified xsi:type="dcterms:W3CDTF">2025-10-12T07:44:00Z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D12B3B29A5D84F7193AAD8D310309954_12</vt:lpwstr>
  </property>
</Properties>
</file>